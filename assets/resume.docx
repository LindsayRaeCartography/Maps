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14:paraId="241E67A3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4D00EDF6" w14:textId="2830FF1E" w:rsidR="00523479" w:rsidRPr="00906BEE" w:rsidRDefault="00E02DCD" w:rsidP="00523479">
            <w:pPr>
              <w:pStyle w:val="Initials"/>
            </w:pP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22678A4D" wp14:editId="79317121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730E8DEE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Enter initials:"/>
                <w:tag w:val="Enter initials:"/>
                <w:id w:val="-606576828"/>
                <w:placeholder>
                  <w:docPart w:val="0E9C216E299240F09FFA68FF4A5ED3CE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4C7CCE">
                  <w:t>LV</w:t>
                </w:r>
              </w:sdtContent>
            </w:sdt>
          </w:p>
          <w:p w14:paraId="37B5CD23" w14:textId="77777777" w:rsidR="00A50939" w:rsidRPr="00906BEE" w:rsidRDefault="002F38C4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5932625441AC460997E8172B3E97B1E4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14:paraId="059031F9" w14:textId="3EC57D10" w:rsidR="002C2CDD" w:rsidRPr="00906BEE" w:rsidRDefault="004C7CCE" w:rsidP="004C7CCE">
            <w:r>
              <w:t xml:space="preserve">As a map designer I would like to pursue independent cartographic work. I am currently enrolled in a master’s degree program at UW-Madison for web mapping and I would like to continue to design online maps. </w:t>
            </w:r>
          </w:p>
          <w:p w14:paraId="07D9DC53" w14:textId="77777777" w:rsidR="002C2CDD" w:rsidRPr="00906BEE" w:rsidRDefault="002F38C4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04BAEB7143424892B39002ADEF8A42FA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14:paraId="299DEDA3" w14:textId="77777777" w:rsidR="00741125" w:rsidRDefault="00C078DA" w:rsidP="00C078DA">
            <w:pPr>
              <w:pStyle w:val="ListParagraph"/>
              <w:numPr>
                <w:ilvl w:val="0"/>
                <w:numId w:val="13"/>
              </w:numPr>
            </w:pPr>
            <w:r>
              <w:t>Microsoft Office</w:t>
            </w:r>
          </w:p>
          <w:p w14:paraId="52836563" w14:textId="77777777" w:rsidR="00C078DA" w:rsidRDefault="00C078DA" w:rsidP="00C078DA">
            <w:pPr>
              <w:pStyle w:val="ListParagraph"/>
              <w:numPr>
                <w:ilvl w:val="0"/>
                <w:numId w:val="13"/>
              </w:numPr>
            </w:pPr>
            <w:r>
              <w:t>Windows</w:t>
            </w:r>
          </w:p>
          <w:p w14:paraId="57B60D79" w14:textId="77777777" w:rsidR="00C078DA" w:rsidRDefault="00C078DA" w:rsidP="00C078DA">
            <w:pPr>
              <w:pStyle w:val="ListParagraph"/>
              <w:numPr>
                <w:ilvl w:val="0"/>
                <w:numId w:val="13"/>
              </w:numPr>
            </w:pPr>
            <w:r>
              <w:t>ArcGIS</w:t>
            </w:r>
          </w:p>
          <w:p w14:paraId="682DCD54" w14:textId="77777777" w:rsidR="00C078DA" w:rsidRDefault="00C078DA" w:rsidP="00C078DA">
            <w:pPr>
              <w:pStyle w:val="ListParagraph"/>
              <w:numPr>
                <w:ilvl w:val="0"/>
                <w:numId w:val="13"/>
              </w:numPr>
            </w:pPr>
            <w:r>
              <w:t>GPS</w:t>
            </w:r>
          </w:p>
          <w:p w14:paraId="1FEEB719" w14:textId="77777777" w:rsidR="00C078DA" w:rsidRDefault="00C078DA" w:rsidP="00C078DA">
            <w:pPr>
              <w:pStyle w:val="ListParagraph"/>
              <w:numPr>
                <w:ilvl w:val="0"/>
                <w:numId w:val="13"/>
              </w:numPr>
            </w:pPr>
            <w:r>
              <w:t>Java programming</w:t>
            </w:r>
          </w:p>
          <w:p w14:paraId="7FCBE63C" w14:textId="2D172B08" w:rsidR="00C078DA" w:rsidRDefault="00C078DA" w:rsidP="00C078DA">
            <w:pPr>
              <w:pStyle w:val="ListParagraph"/>
              <w:numPr>
                <w:ilvl w:val="0"/>
                <w:numId w:val="13"/>
              </w:numPr>
            </w:pPr>
            <w:r>
              <w:t>Adobe illustrator</w:t>
            </w:r>
          </w:p>
          <w:p w14:paraId="050E0316" w14:textId="77777777" w:rsidR="00C078DA" w:rsidRDefault="00C078DA" w:rsidP="00C078DA">
            <w:pPr>
              <w:pStyle w:val="ListParagraph"/>
              <w:numPr>
                <w:ilvl w:val="0"/>
                <w:numId w:val="13"/>
              </w:numPr>
            </w:pPr>
            <w:r>
              <w:t>Adobe photoshop</w:t>
            </w:r>
          </w:p>
          <w:p w14:paraId="7E283C08" w14:textId="77777777" w:rsidR="00C078DA" w:rsidRDefault="00C078DA" w:rsidP="00C078DA">
            <w:pPr>
              <w:pStyle w:val="ListParagraph"/>
              <w:numPr>
                <w:ilvl w:val="0"/>
                <w:numId w:val="13"/>
              </w:numPr>
            </w:pPr>
            <w:r>
              <w:t xml:space="preserve">GE </w:t>
            </w:r>
            <w:proofErr w:type="spellStart"/>
            <w:r>
              <w:t>SmallWorld</w:t>
            </w:r>
            <w:proofErr w:type="spellEnd"/>
          </w:p>
          <w:p w14:paraId="4576BA3D" w14:textId="77777777" w:rsidR="00C078DA" w:rsidRDefault="00C078DA" w:rsidP="00C078DA">
            <w:pPr>
              <w:pStyle w:val="ListParagraph"/>
              <w:numPr>
                <w:ilvl w:val="0"/>
                <w:numId w:val="13"/>
              </w:numPr>
            </w:pPr>
            <w:r>
              <w:t>QGIS</w:t>
            </w:r>
          </w:p>
          <w:p w14:paraId="4BE61ED7" w14:textId="2EEFED7E" w:rsidR="00C078DA" w:rsidRPr="00906BEE" w:rsidRDefault="00C078DA" w:rsidP="00C078DA">
            <w:pPr>
              <w:pStyle w:val="ListParagraph"/>
            </w:pP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14:paraId="1917EAE9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5639EAE8" w14:textId="60A8B3D5" w:rsidR="00C612DA" w:rsidRPr="00906BEE" w:rsidRDefault="002F38C4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350F49DE495C4E74BF0F4D23A16B7A02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4C7CCE">
                        <w:t>Lindsay Vergara</w:t>
                      </w:r>
                    </w:sdtContent>
                  </w:sdt>
                </w:p>
                <w:p w14:paraId="06F5A718" w14:textId="080EBB2D" w:rsidR="00906BEE" w:rsidRPr="00906BEE" w:rsidRDefault="002F38C4" w:rsidP="00906BEE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83681269"/>
                      <w:placeholder>
                        <w:docPart w:val="62BEA8AFD9194425809C0F8FE3515285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4C7CCE">
                        <w:t>Cartographer</w:t>
                      </w:r>
                    </w:sdtContent>
                  </w:sdt>
                  <w:r w:rsidR="00E02DCD" w:rsidRPr="00906BEE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68105F9A7EFD4C0580E7AFFB9644FBFD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Content>
                      <w:r w:rsidR="004C7CCE" w:rsidRPr="004C7CCE">
                        <w:t>lindsayraefox.blogspot.com</w:t>
                      </w:r>
                    </w:sdtContent>
                  </w:sdt>
                </w:p>
              </w:tc>
            </w:tr>
          </w:tbl>
          <w:p w14:paraId="459BA00C" w14:textId="77777777" w:rsidR="002C2CDD" w:rsidRPr="00906BEE" w:rsidRDefault="002F38C4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2D0F48141FD747A592070D2DD612512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14:paraId="7E57B70F" w14:textId="1C3EA823" w:rsidR="002C2CDD" w:rsidRPr="00906BEE" w:rsidRDefault="004C7CCE" w:rsidP="007569C1">
            <w:pPr>
              <w:pStyle w:val="Heading4"/>
            </w:pPr>
            <w:r>
              <w:t>gis technician</w:t>
            </w:r>
            <w:r w:rsidR="002C2CDD" w:rsidRPr="00906BEE">
              <w:t xml:space="preserve"> • </w:t>
            </w:r>
            <w:r>
              <w:t>xcel energy</w:t>
            </w:r>
            <w:r w:rsidR="002C2CDD" w:rsidRPr="00906BEE">
              <w:t xml:space="preserve"> • </w:t>
            </w:r>
            <w:r>
              <w:t>oct 2015</w:t>
            </w:r>
            <w:r w:rsidR="00F47E97" w:rsidRPr="00906BEE">
              <w:t xml:space="preserve"> – </w:t>
            </w:r>
            <w:r>
              <w:t>nov 2015</w:t>
            </w:r>
          </w:p>
          <w:p w14:paraId="0616BE54" w14:textId="1C874E28" w:rsidR="002C2CDD" w:rsidRDefault="004C7CCE" w:rsidP="00C078DA">
            <w:pPr>
              <w:pStyle w:val="ListParagraph"/>
              <w:numPr>
                <w:ilvl w:val="0"/>
                <w:numId w:val="11"/>
              </w:numPr>
            </w:pPr>
            <w:r w:rsidRPr="004C7CCE">
              <w:t xml:space="preserve">Performs edits on gas, electric and </w:t>
            </w:r>
            <w:proofErr w:type="spellStart"/>
            <w:r w:rsidRPr="004C7CCE">
              <w:t>landbase</w:t>
            </w:r>
            <w:proofErr w:type="spellEnd"/>
            <w:r w:rsidRPr="004C7CCE">
              <w:t xml:space="preserve"> facility information within GIS and subsequent software applications</w:t>
            </w:r>
            <w:r w:rsidR="00C078DA">
              <w:t>.</w:t>
            </w:r>
          </w:p>
          <w:p w14:paraId="626605FC" w14:textId="30DC687A" w:rsidR="00C078DA" w:rsidRDefault="00C078DA" w:rsidP="00C078DA">
            <w:pPr>
              <w:pStyle w:val="ListParagraph"/>
              <w:numPr>
                <w:ilvl w:val="0"/>
                <w:numId w:val="11"/>
              </w:numPr>
            </w:pPr>
            <w:r w:rsidRPr="00C078DA">
              <w:t xml:space="preserve">Focuses on general data integrity and GIS maintenance work </w:t>
            </w:r>
            <w:proofErr w:type="gramStart"/>
            <w:r w:rsidRPr="00C078DA">
              <w:t>in order to</w:t>
            </w:r>
            <w:proofErr w:type="gramEnd"/>
            <w:r w:rsidRPr="00C078DA">
              <w:t xml:space="preserve"> improve data accuracy and reliability.</w:t>
            </w:r>
          </w:p>
          <w:p w14:paraId="12A0D2C9" w14:textId="31837E0C" w:rsidR="00C078DA" w:rsidRPr="00906BEE" w:rsidRDefault="00C078DA" w:rsidP="00C078DA">
            <w:pPr>
              <w:pStyle w:val="ListParagraph"/>
              <w:numPr>
                <w:ilvl w:val="0"/>
                <w:numId w:val="11"/>
              </w:numPr>
            </w:pPr>
            <w:r w:rsidRPr="00C078DA">
              <w:t>Provides specialized services and mapping products to internal and external customers</w:t>
            </w:r>
            <w:r>
              <w:t>.</w:t>
            </w:r>
          </w:p>
          <w:p w14:paraId="31904401" w14:textId="4A3B652F" w:rsidR="002C2CDD" w:rsidRPr="00906BEE" w:rsidRDefault="00C078DA" w:rsidP="007569C1">
            <w:pPr>
              <w:pStyle w:val="Heading4"/>
            </w:pPr>
            <w:r>
              <w:t>GIS Internship</w:t>
            </w:r>
            <w:r w:rsidR="002C2CDD" w:rsidRPr="00906BEE">
              <w:t xml:space="preserve"> • </w:t>
            </w:r>
            <w:r>
              <w:t>mn geospatial information office</w:t>
            </w:r>
            <w:r w:rsidR="002C2CDD" w:rsidRPr="00906BEE">
              <w:t xml:space="preserve"> • </w:t>
            </w:r>
            <w:r>
              <w:t>jan 2013 – may 2013</w:t>
            </w:r>
          </w:p>
          <w:p w14:paraId="068DA9A4" w14:textId="3C20401F" w:rsidR="002C2CDD" w:rsidRDefault="00C078DA" w:rsidP="00C078DA">
            <w:pPr>
              <w:pStyle w:val="ListParagraph"/>
              <w:numPr>
                <w:ilvl w:val="0"/>
                <w:numId w:val="12"/>
              </w:numPr>
            </w:pPr>
            <w:r w:rsidRPr="00C078DA">
              <w:t>Worked on an Altered Watercourse project for the state of Minnesota</w:t>
            </w:r>
            <w:r>
              <w:t>.</w:t>
            </w:r>
          </w:p>
          <w:p w14:paraId="6CB08528" w14:textId="239BD642" w:rsidR="00C078DA" w:rsidRDefault="00C078DA" w:rsidP="00C078DA">
            <w:pPr>
              <w:pStyle w:val="ListParagraph"/>
              <w:numPr>
                <w:ilvl w:val="0"/>
                <w:numId w:val="12"/>
              </w:numPr>
            </w:pPr>
            <w:r w:rsidRPr="00C078DA">
              <w:t xml:space="preserve">Reviewed thousands of miles </w:t>
            </w:r>
            <w:proofErr w:type="gramStart"/>
            <w:r w:rsidRPr="00C078DA">
              <w:t>of  rivers</w:t>
            </w:r>
            <w:proofErr w:type="gramEnd"/>
            <w:r w:rsidRPr="00C078DA">
              <w:t xml:space="preserve"> and streams in Minnesota and determines if they are altered or natural.</w:t>
            </w:r>
          </w:p>
          <w:p w14:paraId="2C7764E4" w14:textId="63FF8229" w:rsidR="00C078DA" w:rsidRDefault="00C078DA" w:rsidP="00C078DA">
            <w:pPr>
              <w:pStyle w:val="ListParagraph"/>
              <w:numPr>
                <w:ilvl w:val="0"/>
                <w:numId w:val="12"/>
              </w:numPr>
            </w:pPr>
            <w:r w:rsidRPr="00C078DA">
              <w:t xml:space="preserve">Used hydrography tools in </w:t>
            </w:r>
            <w:proofErr w:type="spellStart"/>
            <w:r w:rsidRPr="00C078DA">
              <w:t>ARCmap</w:t>
            </w:r>
            <w:proofErr w:type="spellEnd"/>
            <w:r>
              <w:t>.</w:t>
            </w:r>
          </w:p>
          <w:p w14:paraId="5C315056" w14:textId="3E33DE95" w:rsidR="00C078DA" w:rsidRDefault="00C078DA" w:rsidP="00C078DA">
            <w:pPr>
              <w:pStyle w:val="ListParagraph"/>
              <w:numPr>
                <w:ilvl w:val="0"/>
                <w:numId w:val="12"/>
              </w:numPr>
            </w:pPr>
            <w:r w:rsidRPr="00C078DA">
              <w:t xml:space="preserve">Used large databases of aerial photography, DEM, </w:t>
            </w:r>
            <w:proofErr w:type="spellStart"/>
            <w:r w:rsidRPr="00C078DA">
              <w:t>Hillshade</w:t>
            </w:r>
            <w:proofErr w:type="spellEnd"/>
            <w:r w:rsidRPr="00C078DA">
              <w:t xml:space="preserve"> and LiDAR</w:t>
            </w:r>
            <w:r>
              <w:t>.</w:t>
            </w:r>
          </w:p>
          <w:p w14:paraId="6F243F8E" w14:textId="4BE787CD" w:rsidR="00C078DA" w:rsidRDefault="00C078DA" w:rsidP="00896A05">
            <w:pPr>
              <w:pStyle w:val="ListParagraph"/>
              <w:numPr>
                <w:ilvl w:val="0"/>
                <w:numId w:val="12"/>
              </w:numPr>
            </w:pPr>
            <w:r w:rsidRPr="00C078DA">
              <w:t>Dug into many archived files to find the correct images and files to compare to the current imagery.</w:t>
            </w:r>
          </w:p>
          <w:p w14:paraId="78B0F496" w14:textId="4C55C3E8" w:rsidR="00C078DA" w:rsidRPr="00906BEE" w:rsidRDefault="00C078DA" w:rsidP="00C078DA">
            <w:pPr>
              <w:pStyle w:val="Heading4"/>
            </w:pPr>
            <w:r>
              <w:t xml:space="preserve">gis </w:t>
            </w:r>
            <w:r>
              <w:t>internship</w:t>
            </w:r>
            <w:r w:rsidRPr="00906BEE">
              <w:t xml:space="preserve"> • </w:t>
            </w:r>
            <w:r>
              <w:t>University of wisconsin</w:t>
            </w:r>
            <w:r w:rsidRPr="00906BEE">
              <w:t xml:space="preserve"> • </w:t>
            </w:r>
            <w:r>
              <w:t>jan 2013</w:t>
            </w:r>
            <w:r w:rsidRPr="00906BEE">
              <w:t xml:space="preserve"> – </w:t>
            </w:r>
            <w:r>
              <w:t>may</w:t>
            </w:r>
            <w:r>
              <w:t xml:space="preserve"> 201</w:t>
            </w:r>
            <w:r>
              <w:t>3</w:t>
            </w:r>
          </w:p>
          <w:p w14:paraId="659DF8D2" w14:textId="77777777" w:rsidR="00C078DA" w:rsidRDefault="00C078DA" w:rsidP="00C078DA">
            <w:pPr>
              <w:pStyle w:val="ListParagraph"/>
              <w:numPr>
                <w:ilvl w:val="0"/>
                <w:numId w:val="11"/>
              </w:numPr>
            </w:pPr>
            <w:r w:rsidRPr="00C078DA">
              <w:t>Downloaded crime maps from the Minneapolis Police Website</w:t>
            </w:r>
            <w:r>
              <w:t>.</w:t>
            </w:r>
          </w:p>
          <w:p w14:paraId="44E4B988" w14:textId="77777777" w:rsidR="00C078DA" w:rsidRDefault="00C078DA" w:rsidP="00C078DA">
            <w:pPr>
              <w:pStyle w:val="ListParagraph"/>
              <w:numPr>
                <w:ilvl w:val="0"/>
                <w:numId w:val="11"/>
              </w:numPr>
            </w:pPr>
            <w:r w:rsidRPr="00C078DA">
              <w:t>Converted maps from pdf to images and georeferenced them onto a map of the Minneapolis Police</w:t>
            </w:r>
            <w:r>
              <w:t>.</w:t>
            </w:r>
          </w:p>
          <w:p w14:paraId="188D1D7D" w14:textId="24FA6F11" w:rsidR="00C078DA" w:rsidRPr="00906BEE" w:rsidRDefault="00C078DA" w:rsidP="00C078DA">
            <w:pPr>
              <w:pStyle w:val="ListParagraph"/>
              <w:numPr>
                <w:ilvl w:val="0"/>
                <w:numId w:val="11"/>
              </w:numPr>
            </w:pPr>
            <w:r w:rsidRPr="00C078DA">
              <w:t>Digitized and Categorized thousands of crime locations so all 2010, 2011 and 2012 crime data would be on one easy to manipulate database.</w:t>
            </w:r>
          </w:p>
          <w:p w14:paraId="03B1B2CD" w14:textId="77777777" w:rsidR="002C2CDD" w:rsidRPr="00906BEE" w:rsidRDefault="002F38C4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11DBCD14B05B44E5AF8A7159AB203138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14:paraId="53251B1E" w14:textId="263E4A82" w:rsidR="002C2CDD" w:rsidRPr="00906BEE" w:rsidRDefault="00C16C9C" w:rsidP="007569C1">
            <w:pPr>
              <w:pStyle w:val="Heading4"/>
            </w:pPr>
            <w:r>
              <w:t>BACHELOR OF SCIENCE, Geography/GIS</w:t>
            </w:r>
            <w:r w:rsidR="002C2CDD" w:rsidRPr="00906BEE">
              <w:t xml:space="preserve"> • </w:t>
            </w:r>
            <w:r>
              <w:t>2010-2013</w:t>
            </w:r>
            <w:r w:rsidR="002C2CDD" w:rsidRPr="00906BEE">
              <w:t xml:space="preserve"> • </w:t>
            </w:r>
            <w:r>
              <w:t>University of Wisconsin – River falls</w:t>
            </w:r>
          </w:p>
          <w:p w14:paraId="518E3406" w14:textId="7A577FD0" w:rsidR="002C2CDD" w:rsidRDefault="00C16C9C" w:rsidP="00C16C9C">
            <w:pPr>
              <w:pStyle w:val="ListParagraph"/>
              <w:numPr>
                <w:ilvl w:val="0"/>
                <w:numId w:val="14"/>
              </w:numPr>
            </w:pPr>
            <w:r>
              <w:t>GPA: 3.98/4.0</w:t>
            </w:r>
          </w:p>
          <w:p w14:paraId="68084A56" w14:textId="77777777" w:rsidR="00C16C9C" w:rsidRDefault="00C16C9C" w:rsidP="00C16C9C">
            <w:pPr>
              <w:pStyle w:val="ListParagraph"/>
              <w:numPr>
                <w:ilvl w:val="0"/>
                <w:numId w:val="14"/>
              </w:numPr>
            </w:pPr>
            <w:r w:rsidRPr="00C16C9C">
              <w:t xml:space="preserve">Member of Gamma Theta Upsilon                      </w:t>
            </w:r>
          </w:p>
          <w:p w14:paraId="4D084759" w14:textId="77777777" w:rsidR="00C16C9C" w:rsidRDefault="00C16C9C" w:rsidP="00C16C9C">
            <w:pPr>
              <w:pStyle w:val="ListParagraph"/>
              <w:numPr>
                <w:ilvl w:val="0"/>
                <w:numId w:val="14"/>
              </w:numPr>
            </w:pPr>
            <w:r w:rsidRPr="00C16C9C">
              <w:t xml:space="preserve">Graduating Summa Cum Laude                      </w:t>
            </w:r>
          </w:p>
          <w:p w14:paraId="65B32EE6" w14:textId="77777777" w:rsidR="00C16C9C" w:rsidRDefault="00C16C9C" w:rsidP="00C16C9C">
            <w:pPr>
              <w:pStyle w:val="ListParagraph"/>
              <w:numPr>
                <w:ilvl w:val="0"/>
                <w:numId w:val="14"/>
              </w:numPr>
            </w:pPr>
            <w:r w:rsidRPr="00C16C9C">
              <w:t xml:space="preserve">Member of the Geography Club                      </w:t>
            </w:r>
          </w:p>
          <w:p w14:paraId="78A3A095" w14:textId="77777777" w:rsidR="00C16C9C" w:rsidRDefault="00C16C9C" w:rsidP="00C16C9C">
            <w:pPr>
              <w:pStyle w:val="ListParagraph"/>
              <w:numPr>
                <w:ilvl w:val="0"/>
                <w:numId w:val="14"/>
              </w:numPr>
            </w:pPr>
            <w:r w:rsidRPr="00C16C9C">
              <w:t xml:space="preserve">Dean’s list honor roll                              </w:t>
            </w:r>
          </w:p>
          <w:p w14:paraId="17ACD8E9" w14:textId="77777777" w:rsidR="00C16C9C" w:rsidRDefault="00C16C9C" w:rsidP="00C16C9C">
            <w:pPr>
              <w:pStyle w:val="ListParagraph"/>
              <w:numPr>
                <w:ilvl w:val="0"/>
                <w:numId w:val="14"/>
              </w:numPr>
            </w:pPr>
            <w:r w:rsidRPr="00C16C9C">
              <w:t xml:space="preserve">Map of the Year                              </w:t>
            </w:r>
          </w:p>
          <w:p w14:paraId="66CE9721" w14:textId="77777777" w:rsidR="00C16C9C" w:rsidRDefault="00C16C9C" w:rsidP="00C16C9C">
            <w:pPr>
              <w:pStyle w:val="ListParagraph"/>
              <w:numPr>
                <w:ilvl w:val="0"/>
                <w:numId w:val="14"/>
              </w:numPr>
            </w:pPr>
            <w:r w:rsidRPr="00C16C9C">
              <w:t xml:space="preserve">Academic Excellence Award       </w:t>
            </w:r>
          </w:p>
          <w:p w14:paraId="09CF4A6C" w14:textId="5D0A14D8" w:rsidR="00C16C9C" w:rsidRPr="00906BEE" w:rsidRDefault="00C16C9C" w:rsidP="00C16C9C">
            <w:pPr>
              <w:pStyle w:val="ListParagraph"/>
              <w:numPr>
                <w:ilvl w:val="0"/>
                <w:numId w:val="14"/>
              </w:numPr>
            </w:pPr>
            <w:r w:rsidRPr="00C16C9C">
              <w:t>Cartographer of the Year Award</w:t>
            </w:r>
          </w:p>
          <w:p w14:paraId="576EBA1F" w14:textId="4237ECB1" w:rsidR="002C2CDD" w:rsidRPr="00906BEE" w:rsidRDefault="00C16C9C" w:rsidP="007569C1">
            <w:pPr>
              <w:pStyle w:val="Heading4"/>
            </w:pPr>
            <w:r>
              <w:t>master’s in gis/web map programming</w:t>
            </w:r>
            <w:r w:rsidR="002C2CDD" w:rsidRPr="00906BEE">
              <w:t xml:space="preserve"> • </w:t>
            </w:r>
            <w:r>
              <w:t>2017 – current</w:t>
            </w:r>
            <w:r w:rsidR="002C2CDD" w:rsidRPr="00906BEE">
              <w:t xml:space="preserve"> • </w:t>
            </w:r>
            <w:r>
              <w:t xml:space="preserve">university of wisconsin – madison </w:t>
            </w:r>
          </w:p>
          <w:p w14:paraId="4DE71F56" w14:textId="29EB388A" w:rsidR="002C2CDD" w:rsidRDefault="00C16C9C" w:rsidP="00C16C9C">
            <w:pPr>
              <w:pStyle w:val="ListParagraph"/>
              <w:numPr>
                <w:ilvl w:val="0"/>
                <w:numId w:val="15"/>
              </w:numPr>
            </w:pPr>
            <w:r>
              <w:t>GPA: 4.0/4.0</w:t>
            </w:r>
          </w:p>
          <w:p w14:paraId="3FE4DC4D" w14:textId="7AE203CE" w:rsidR="00C16C9C" w:rsidRPr="00906BEE" w:rsidRDefault="00C16C9C" w:rsidP="00C16C9C">
            <w:pPr>
              <w:pStyle w:val="ListParagraph"/>
              <w:numPr>
                <w:ilvl w:val="0"/>
                <w:numId w:val="15"/>
              </w:numPr>
            </w:pPr>
            <w:r>
              <w:t xml:space="preserve">Taking classes in map design, web programming, and mobile app creation. </w:t>
            </w:r>
          </w:p>
          <w:p w14:paraId="3489C384" w14:textId="1CF0E3AF" w:rsidR="00741125" w:rsidRPr="00906BEE" w:rsidRDefault="00741125" w:rsidP="00741125">
            <w:bookmarkStart w:id="0" w:name="_GoBack"/>
            <w:bookmarkEnd w:id="0"/>
          </w:p>
        </w:tc>
      </w:tr>
    </w:tbl>
    <w:p w14:paraId="3D7A9309" w14:textId="77777777" w:rsidR="00290AAA" w:rsidRDefault="00290AAA" w:rsidP="00E22E87">
      <w:pPr>
        <w:pStyle w:val="NoSpacing"/>
      </w:pPr>
    </w:p>
    <w:sectPr w:rsidR="00290AAA" w:rsidSect="00EF7CC9">
      <w:headerReference w:type="default" r:id="rId9"/>
      <w:footerReference w:type="default" r:id="rId10"/>
      <w:footerReference w:type="first" r:id="rId11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7BFA23" w14:textId="77777777" w:rsidR="002F38C4" w:rsidRDefault="002F38C4" w:rsidP="00713050">
      <w:pPr>
        <w:spacing w:line="240" w:lineRule="auto"/>
      </w:pPr>
      <w:r>
        <w:separator/>
      </w:r>
    </w:p>
  </w:endnote>
  <w:endnote w:type="continuationSeparator" w:id="0">
    <w:p w14:paraId="5311880F" w14:textId="77777777" w:rsidR="002F38C4" w:rsidRDefault="002F38C4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458D1009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5F37939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2AA65390" wp14:editId="49E089C3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C2F28B5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87E37C2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611DE7F" wp14:editId="3691941D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B5B2F6D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D2DBBDB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9EBFE8C" wp14:editId="3D90E473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5F063C4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E8CAB1C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A98F454" wp14:editId="58E23193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3A0EE95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1BDEE48A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BAA346E19BE6497685E7D6177A13EFA3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4FAD1252" w14:textId="6D14D974" w:rsidR="00684488" w:rsidRPr="00CA3DF1" w:rsidRDefault="00C078DA" w:rsidP="00811117">
              <w:pPr>
                <w:pStyle w:val="Footer"/>
              </w:pPr>
              <w:r>
                <w:t>LindsayRaefox@gmail.com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D7FB9083097B4FB5B485873E7796F8EE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3DA4A097" w14:textId="4F6A4570" w:rsidR="00684488" w:rsidRPr="00C2098A" w:rsidRDefault="00C078DA" w:rsidP="00811117">
              <w:pPr>
                <w:pStyle w:val="Footer"/>
              </w:pPr>
              <w:r>
                <w:t>@Lindsayraefox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D421CA5DE7364A72A250F74D589D36EA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6FB1A1A9" w14:textId="3F4A6342" w:rsidR="00684488" w:rsidRPr="00C2098A" w:rsidRDefault="009D0FDF" w:rsidP="00811117">
              <w:pPr>
                <w:pStyle w:val="Footer"/>
              </w:pPr>
              <w:r>
                <w:t>952-797-3906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F2759C2B858D4268A1751E0993D4FE2F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0C93C450" w14:textId="682CAEDF" w:rsidR="00684488" w:rsidRPr="00C2098A" w:rsidRDefault="00C16C9C" w:rsidP="00811117">
              <w:pPr>
                <w:pStyle w:val="Footer"/>
              </w:pPr>
              <w:r>
                <w:t>Foxmapping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F253CE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162"/>
      <w:gridCol w:w="2466"/>
      <w:gridCol w:w="2628"/>
      <w:gridCol w:w="2628"/>
    </w:tblGrid>
    <w:tr w:rsidR="00217980" w14:paraId="4ABF82BA" w14:textId="77777777" w:rsidTr="00C078DA"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9D1824B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7894C65D" wp14:editId="7E8AE88D">
                    <wp:extent cx="329184" cy="329184"/>
                    <wp:effectExtent l="0" t="0" r="0" b="0"/>
                    <wp:docPr id="27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68FC402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1uzJQ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bd1uzJQgAABc5AAAOAAAAAAAAAAAAAAAAAC4CAABkcnMvZTJvRG9jLnhtbFBLAQIt&#10;ABQABgAIAAAAIQBoRxvQ2AAAAAMBAAAPAAAAAAAAAAAAAAAAAH8KAABkcnMvZG93bnJldi54bWxQ&#10;SwUGAAAAAAQABADzAAAAhAsAAAAA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gridSpan w:val="2"/>
          <w:tcMar>
            <w:top w:w="648" w:type="dxa"/>
            <w:left w:w="115" w:type="dxa"/>
            <w:bottom w:w="0" w:type="dxa"/>
            <w:right w:w="115" w:type="dxa"/>
          </w:tcMar>
        </w:tcPr>
        <w:p w14:paraId="5580695C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2085259" wp14:editId="044BF42E">
                    <wp:extent cx="329184" cy="329184"/>
                    <wp:effectExtent l="0" t="0" r="13970" b="13970"/>
                    <wp:docPr id="34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166FA23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O22pRIAABh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A56E0C3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0E34600" wp14:editId="5A015E2B">
                    <wp:extent cx="329184" cy="329184"/>
                    <wp:effectExtent l="0" t="0" r="13970" b="13970"/>
                    <wp:docPr id="37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7DEF63C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5PLREAALJ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D8kjk8tEQAAsl0AAA4AAAAA&#10;AAAAAAAAAAAALgIAAGRycy9lMm9Eb2MueG1sUEsBAi0AFAAGAAgAAAAhAGhHG9DYAAAAAwEAAA8A&#10;AAAAAAAAAAAAAAAAhxMAAGRycy9kb3ducmV2LnhtbFBLBQYAAAAABAAEAPMAAACM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1F979B9" w14:textId="6A43172C" w:rsidR="00217980" w:rsidRDefault="006D7486" w:rsidP="00217980">
          <w:pPr>
            <w:pStyle w:val="Foo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ADCE181" wp14:editId="345A7343">
                    <wp:simplePos x="0" y="0"/>
                    <wp:positionH relativeFrom="column">
                      <wp:posOffset>810260</wp:posOffset>
                    </wp:positionH>
                    <wp:positionV relativeFrom="paragraph">
                      <wp:posOffset>103251</wp:posOffset>
                    </wp:positionV>
                    <wp:extent cx="18288" cy="18288"/>
                    <wp:effectExtent l="0" t="0" r="20320" b="20320"/>
                    <wp:wrapNone/>
                    <wp:docPr id="15" name="Oval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V="1">
                              <a:off x="0" y="0"/>
                              <a:ext cx="18288" cy="18288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7F3B0BEA" id="Oval 15" o:spid="_x0000_s1026" style="position:absolute;margin-left:63.8pt;margin-top:8.15pt;width:1.45pt;height:1.4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" fillcolor="#ea4e4e [3204]" strokecolor="black [3213]" strokeweight="1pt">
                    <v:stroke joinstyle="miter"/>
                  </v:oval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4B943FD" wp14:editId="54C04F5D">
                    <wp:simplePos x="0" y="0"/>
                    <wp:positionH relativeFrom="column">
                      <wp:posOffset>727848</wp:posOffset>
                    </wp:positionH>
                    <wp:positionV relativeFrom="paragraph">
                      <wp:posOffset>132080</wp:posOffset>
                    </wp:positionV>
                    <wp:extent cx="69574" cy="67199"/>
                    <wp:effectExtent l="0" t="0" r="26035" b="28575"/>
                    <wp:wrapNone/>
                    <wp:docPr id="7" name="Oval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9574" cy="67199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oval w14:anchorId="11D06D00" id="Oval 7" o:spid="_x0000_s1026" style="position:absolute;margin-left:57.3pt;margin-top:10.4pt;width:5.5pt;height:5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" fillcolor="#ea4e4e [3204]" strokecolor="black [3213]" strokeweight="1pt">
                    <v:stroke joinstyle="miter"/>
                  </v:oval>
                </w:pict>
              </mc:Fallback>
            </mc:AlternateContent>
          </w:r>
          <w:r w:rsidR="009D0FD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7EB4E1C" wp14:editId="04CE002E">
                    <wp:simplePos x="0" y="0"/>
                    <wp:positionH relativeFrom="column">
                      <wp:posOffset>671057</wp:posOffset>
                    </wp:positionH>
                    <wp:positionV relativeFrom="paragraph">
                      <wp:posOffset>83820</wp:posOffset>
                    </wp:positionV>
                    <wp:extent cx="178904" cy="167388"/>
                    <wp:effectExtent l="0" t="0" r="12065" b="23495"/>
                    <wp:wrapNone/>
                    <wp:docPr id="5" name="Rectangle: Rounded Corners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78904" cy="167388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oundrect w14:anchorId="05E3D223" id="Rectangle: Rounded Corners 5" o:spid="_x0000_s1026" style="position:absolute;margin-left:52.85pt;margin-top:6.6pt;width:14.1pt;height:13.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" fillcolor="#ea4e4e [3204]" strokecolor="black [3213]" strokeweight="1pt">
                    <v:stroke joinstyle="miter"/>
                  </v:roundrect>
                </w:pict>
              </mc:Fallback>
            </mc:AlternateContent>
          </w:r>
          <w:r w:rsidR="009D0FDF">
            <w:rPr>
              <w:noProof/>
            </w:rPr>
            <mc:AlternateContent>
              <mc:Choice Requires="wps">
                <w:drawing>
                  <wp:inline distT="0" distB="0" distL="0" distR="0" wp14:anchorId="0D57C9A4" wp14:editId="3F8E0893">
                    <wp:extent cx="329184" cy="329184"/>
                    <wp:effectExtent l="0" t="0" r="13970" b="13970"/>
                    <wp:docPr id="41" name="Circle around LinkedIn symbo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329184" cy="329184"/>
                            </a:xfrm>
                            <a:custGeom>
                              <a:avLst/>
                              <a:gdLst>
                                <a:gd name="T0" fmla="*/ 1725 w 3451"/>
                                <a:gd name="T1" fmla="*/ 0 h 3451"/>
                                <a:gd name="T2" fmla="*/ 1933 w 3451"/>
                                <a:gd name="T3" fmla="*/ 13 h 3451"/>
                                <a:gd name="T4" fmla="*/ 2134 w 3451"/>
                                <a:gd name="T5" fmla="*/ 49 h 3451"/>
                                <a:gd name="T6" fmla="*/ 2327 w 3451"/>
                                <a:gd name="T7" fmla="*/ 109 h 3451"/>
                                <a:gd name="T8" fmla="*/ 2509 w 3451"/>
                                <a:gd name="T9" fmla="*/ 189 h 3451"/>
                                <a:gd name="T10" fmla="*/ 2679 w 3451"/>
                                <a:gd name="T11" fmla="*/ 288 h 3451"/>
                                <a:gd name="T12" fmla="*/ 2837 w 3451"/>
                                <a:gd name="T13" fmla="*/ 407 h 3451"/>
                                <a:gd name="T14" fmla="*/ 2979 w 3451"/>
                                <a:gd name="T15" fmla="*/ 542 h 3451"/>
                                <a:gd name="T16" fmla="*/ 3105 w 3451"/>
                                <a:gd name="T17" fmla="*/ 691 h 3451"/>
                                <a:gd name="T18" fmla="*/ 3215 w 3451"/>
                                <a:gd name="T19" fmla="*/ 855 h 3451"/>
                                <a:gd name="T20" fmla="*/ 3305 w 3451"/>
                                <a:gd name="T21" fmla="*/ 1032 h 3451"/>
                                <a:gd name="T22" fmla="*/ 3374 w 3451"/>
                                <a:gd name="T23" fmla="*/ 1219 h 3451"/>
                                <a:gd name="T24" fmla="*/ 3422 w 3451"/>
                                <a:gd name="T25" fmla="*/ 1416 h 3451"/>
                                <a:gd name="T26" fmla="*/ 3447 w 3451"/>
                                <a:gd name="T27" fmla="*/ 1620 h 3451"/>
                                <a:gd name="T28" fmla="*/ 3447 w 3451"/>
                                <a:gd name="T29" fmla="*/ 1831 h 3451"/>
                                <a:gd name="T30" fmla="*/ 3422 w 3451"/>
                                <a:gd name="T31" fmla="*/ 2036 h 3451"/>
                                <a:gd name="T32" fmla="*/ 3374 w 3451"/>
                                <a:gd name="T33" fmla="*/ 2233 h 3451"/>
                                <a:gd name="T34" fmla="*/ 3305 w 3451"/>
                                <a:gd name="T35" fmla="*/ 2420 h 3451"/>
                                <a:gd name="T36" fmla="*/ 3215 w 3451"/>
                                <a:gd name="T37" fmla="*/ 2596 h 3451"/>
                                <a:gd name="T38" fmla="*/ 3105 w 3451"/>
                                <a:gd name="T39" fmla="*/ 2761 h 3451"/>
                                <a:gd name="T40" fmla="*/ 2979 w 3451"/>
                                <a:gd name="T41" fmla="*/ 2911 h 3451"/>
                                <a:gd name="T42" fmla="*/ 2837 w 3451"/>
                                <a:gd name="T43" fmla="*/ 3046 h 3451"/>
                                <a:gd name="T44" fmla="*/ 2679 w 3451"/>
                                <a:gd name="T45" fmla="*/ 3163 h 3451"/>
                                <a:gd name="T46" fmla="*/ 2509 w 3451"/>
                                <a:gd name="T47" fmla="*/ 3262 h 3451"/>
                                <a:gd name="T48" fmla="*/ 2327 w 3451"/>
                                <a:gd name="T49" fmla="*/ 3343 h 3451"/>
                                <a:gd name="T50" fmla="*/ 2134 w 3451"/>
                                <a:gd name="T51" fmla="*/ 3402 h 3451"/>
                                <a:gd name="T52" fmla="*/ 1933 w 3451"/>
                                <a:gd name="T53" fmla="*/ 3438 h 3451"/>
                                <a:gd name="T54" fmla="*/ 1725 w 3451"/>
                                <a:gd name="T55" fmla="*/ 3451 h 3451"/>
                                <a:gd name="T56" fmla="*/ 1516 w 3451"/>
                                <a:gd name="T57" fmla="*/ 3438 h 3451"/>
                                <a:gd name="T58" fmla="*/ 1315 w 3451"/>
                                <a:gd name="T59" fmla="*/ 3402 h 3451"/>
                                <a:gd name="T60" fmla="*/ 1123 w 3451"/>
                                <a:gd name="T61" fmla="*/ 3343 h 3451"/>
                                <a:gd name="T62" fmla="*/ 941 w 3451"/>
                                <a:gd name="T63" fmla="*/ 3262 h 3451"/>
                                <a:gd name="T64" fmla="*/ 771 w 3451"/>
                                <a:gd name="T65" fmla="*/ 3163 h 3451"/>
                                <a:gd name="T66" fmla="*/ 614 w 3451"/>
                                <a:gd name="T67" fmla="*/ 3046 h 3451"/>
                                <a:gd name="T68" fmla="*/ 471 w 3451"/>
                                <a:gd name="T69" fmla="*/ 2911 h 3451"/>
                                <a:gd name="T70" fmla="*/ 345 w 3451"/>
                                <a:gd name="T71" fmla="*/ 2761 h 3451"/>
                                <a:gd name="T72" fmla="*/ 236 w 3451"/>
                                <a:gd name="T73" fmla="*/ 2596 h 3451"/>
                                <a:gd name="T74" fmla="*/ 146 w 3451"/>
                                <a:gd name="T75" fmla="*/ 2420 h 3451"/>
                                <a:gd name="T76" fmla="*/ 75 w 3451"/>
                                <a:gd name="T77" fmla="*/ 2233 h 3451"/>
                                <a:gd name="T78" fmla="*/ 28 w 3451"/>
                                <a:gd name="T79" fmla="*/ 2036 h 3451"/>
                                <a:gd name="T80" fmla="*/ 3 w 3451"/>
                                <a:gd name="T81" fmla="*/ 1831 h 3451"/>
                                <a:gd name="T82" fmla="*/ 3 w 3451"/>
                                <a:gd name="T83" fmla="*/ 1620 h 3451"/>
                                <a:gd name="T84" fmla="*/ 28 w 3451"/>
                                <a:gd name="T85" fmla="*/ 1416 h 3451"/>
                                <a:gd name="T86" fmla="*/ 75 w 3451"/>
                                <a:gd name="T87" fmla="*/ 1219 h 3451"/>
                                <a:gd name="T88" fmla="*/ 146 w 3451"/>
                                <a:gd name="T89" fmla="*/ 1032 h 3451"/>
                                <a:gd name="T90" fmla="*/ 236 w 3451"/>
                                <a:gd name="T91" fmla="*/ 855 h 3451"/>
                                <a:gd name="T92" fmla="*/ 345 w 3451"/>
                                <a:gd name="T93" fmla="*/ 691 h 3451"/>
                                <a:gd name="T94" fmla="*/ 471 w 3451"/>
                                <a:gd name="T95" fmla="*/ 542 h 3451"/>
                                <a:gd name="T96" fmla="*/ 614 w 3451"/>
                                <a:gd name="T97" fmla="*/ 407 h 3451"/>
                                <a:gd name="T98" fmla="*/ 771 w 3451"/>
                                <a:gd name="T99" fmla="*/ 288 h 3451"/>
                                <a:gd name="T100" fmla="*/ 941 w 3451"/>
                                <a:gd name="T101" fmla="*/ 189 h 3451"/>
                                <a:gd name="T102" fmla="*/ 1123 w 3451"/>
                                <a:gd name="T103" fmla="*/ 109 h 3451"/>
                                <a:gd name="T104" fmla="*/ 1315 w 3451"/>
                                <a:gd name="T105" fmla="*/ 49 h 3451"/>
                                <a:gd name="T106" fmla="*/ 1516 w 3451"/>
                                <a:gd name="T107" fmla="*/ 13 h 3451"/>
                                <a:gd name="T108" fmla="*/ 1725 w 3451"/>
                                <a:gd name="T109" fmla="*/ 0 h 34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3451" h="3451">
                                  <a:moveTo>
                                    <a:pt x="1725" y="0"/>
                                  </a:moveTo>
                                  <a:lnTo>
                                    <a:pt x="1725" y="0"/>
                                  </a:lnTo>
                                  <a:lnTo>
                                    <a:pt x="1831" y="4"/>
                                  </a:lnTo>
                                  <a:lnTo>
                                    <a:pt x="1933" y="13"/>
                                  </a:lnTo>
                                  <a:lnTo>
                                    <a:pt x="2035" y="29"/>
                                  </a:lnTo>
                                  <a:lnTo>
                                    <a:pt x="2134" y="49"/>
                                  </a:lnTo>
                                  <a:lnTo>
                                    <a:pt x="2232" y="77"/>
                                  </a:lnTo>
                                  <a:lnTo>
                                    <a:pt x="2327" y="109"/>
                                  </a:lnTo>
                                  <a:lnTo>
                                    <a:pt x="2419" y="146"/>
                                  </a:lnTo>
                                  <a:lnTo>
                                    <a:pt x="2509" y="189"/>
                                  </a:lnTo>
                                  <a:lnTo>
                                    <a:pt x="2596" y="236"/>
                                  </a:lnTo>
                                  <a:lnTo>
                                    <a:pt x="2679" y="288"/>
                                  </a:lnTo>
                                  <a:lnTo>
                                    <a:pt x="2760" y="345"/>
                                  </a:lnTo>
                                  <a:lnTo>
                                    <a:pt x="2837" y="407"/>
                                  </a:lnTo>
                                  <a:lnTo>
                                    <a:pt x="2909" y="472"/>
                                  </a:lnTo>
                                  <a:lnTo>
                                    <a:pt x="2979" y="542"/>
                                  </a:lnTo>
                                  <a:lnTo>
                                    <a:pt x="3044" y="614"/>
                                  </a:lnTo>
                                  <a:lnTo>
                                    <a:pt x="3105" y="691"/>
                                  </a:lnTo>
                                  <a:lnTo>
                                    <a:pt x="3163" y="772"/>
                                  </a:lnTo>
                                  <a:lnTo>
                                    <a:pt x="3215" y="855"/>
                                  </a:lnTo>
                                  <a:lnTo>
                                    <a:pt x="3262" y="942"/>
                                  </a:lnTo>
                                  <a:lnTo>
                                    <a:pt x="3305" y="1032"/>
                                  </a:lnTo>
                                  <a:lnTo>
                                    <a:pt x="3342" y="1124"/>
                                  </a:lnTo>
                                  <a:lnTo>
                                    <a:pt x="3374" y="1219"/>
                                  </a:lnTo>
                                  <a:lnTo>
                                    <a:pt x="3402" y="1317"/>
                                  </a:lnTo>
                                  <a:lnTo>
                                    <a:pt x="3422" y="1416"/>
                                  </a:lnTo>
                                  <a:lnTo>
                                    <a:pt x="3438" y="1518"/>
                                  </a:lnTo>
                                  <a:lnTo>
                                    <a:pt x="3447" y="1620"/>
                                  </a:lnTo>
                                  <a:lnTo>
                                    <a:pt x="3451" y="1726"/>
                                  </a:lnTo>
                                  <a:lnTo>
                                    <a:pt x="3447" y="1831"/>
                                  </a:lnTo>
                                  <a:lnTo>
                                    <a:pt x="3438" y="1935"/>
                                  </a:lnTo>
                                  <a:lnTo>
                                    <a:pt x="3422" y="2036"/>
                                  </a:lnTo>
                                  <a:lnTo>
                                    <a:pt x="3402" y="2136"/>
                                  </a:lnTo>
                                  <a:lnTo>
                                    <a:pt x="3374" y="2233"/>
                                  </a:lnTo>
                                  <a:lnTo>
                                    <a:pt x="3342" y="2328"/>
                                  </a:lnTo>
                                  <a:lnTo>
                                    <a:pt x="3305" y="2420"/>
                                  </a:lnTo>
                                  <a:lnTo>
                                    <a:pt x="3262" y="2510"/>
                                  </a:lnTo>
                                  <a:lnTo>
                                    <a:pt x="3215" y="2596"/>
                                  </a:lnTo>
                                  <a:lnTo>
                                    <a:pt x="3163" y="2680"/>
                                  </a:lnTo>
                                  <a:lnTo>
                                    <a:pt x="3105" y="2761"/>
                                  </a:lnTo>
                                  <a:lnTo>
                                    <a:pt x="3044" y="2837"/>
                                  </a:lnTo>
                                  <a:lnTo>
                                    <a:pt x="2979" y="2911"/>
                                  </a:lnTo>
                                  <a:lnTo>
                                    <a:pt x="2909" y="2980"/>
                                  </a:lnTo>
                                  <a:lnTo>
                                    <a:pt x="2837" y="3046"/>
                                  </a:lnTo>
                                  <a:lnTo>
                                    <a:pt x="2760" y="3106"/>
                                  </a:lnTo>
                                  <a:lnTo>
                                    <a:pt x="2679" y="3163"/>
                                  </a:lnTo>
                                  <a:lnTo>
                                    <a:pt x="2596" y="3215"/>
                                  </a:lnTo>
                                  <a:lnTo>
                                    <a:pt x="2509" y="3262"/>
                                  </a:lnTo>
                                  <a:lnTo>
                                    <a:pt x="2419" y="3305"/>
                                  </a:lnTo>
                                  <a:lnTo>
                                    <a:pt x="2327" y="3343"/>
                                  </a:lnTo>
                                  <a:lnTo>
                                    <a:pt x="2232" y="3376"/>
                                  </a:lnTo>
                                  <a:lnTo>
                                    <a:pt x="2134" y="3402"/>
                                  </a:lnTo>
                                  <a:lnTo>
                                    <a:pt x="2035" y="3423"/>
                                  </a:lnTo>
                                  <a:lnTo>
                                    <a:pt x="1933" y="3438"/>
                                  </a:lnTo>
                                  <a:lnTo>
                                    <a:pt x="1831" y="3448"/>
                                  </a:lnTo>
                                  <a:lnTo>
                                    <a:pt x="1725" y="3451"/>
                                  </a:lnTo>
                                  <a:lnTo>
                                    <a:pt x="1620" y="3448"/>
                                  </a:lnTo>
                                  <a:lnTo>
                                    <a:pt x="1516" y="3438"/>
                                  </a:lnTo>
                                  <a:lnTo>
                                    <a:pt x="1415" y="3423"/>
                                  </a:lnTo>
                                  <a:lnTo>
                                    <a:pt x="1315" y="3402"/>
                                  </a:lnTo>
                                  <a:lnTo>
                                    <a:pt x="1218" y="3376"/>
                                  </a:lnTo>
                                  <a:lnTo>
                                    <a:pt x="1123" y="3343"/>
                                  </a:lnTo>
                                  <a:lnTo>
                                    <a:pt x="1031" y="3305"/>
                                  </a:lnTo>
                                  <a:lnTo>
                                    <a:pt x="941" y="3262"/>
                                  </a:lnTo>
                                  <a:lnTo>
                                    <a:pt x="855" y="3215"/>
                                  </a:lnTo>
                                  <a:lnTo>
                                    <a:pt x="771" y="3163"/>
                                  </a:lnTo>
                                  <a:lnTo>
                                    <a:pt x="690" y="3106"/>
                                  </a:lnTo>
                                  <a:lnTo>
                                    <a:pt x="614" y="3046"/>
                                  </a:lnTo>
                                  <a:lnTo>
                                    <a:pt x="540" y="2980"/>
                                  </a:lnTo>
                                  <a:lnTo>
                                    <a:pt x="471" y="2911"/>
                                  </a:lnTo>
                                  <a:lnTo>
                                    <a:pt x="405" y="2837"/>
                                  </a:lnTo>
                                  <a:lnTo>
                                    <a:pt x="345" y="2761"/>
                                  </a:lnTo>
                                  <a:lnTo>
                                    <a:pt x="288" y="2680"/>
                                  </a:lnTo>
                                  <a:lnTo>
                                    <a:pt x="236" y="2596"/>
                                  </a:lnTo>
                                  <a:lnTo>
                                    <a:pt x="189" y="2510"/>
                                  </a:lnTo>
                                  <a:lnTo>
                                    <a:pt x="146" y="2420"/>
                                  </a:lnTo>
                                  <a:lnTo>
                                    <a:pt x="108" y="2328"/>
                                  </a:lnTo>
                                  <a:lnTo>
                                    <a:pt x="75" y="2233"/>
                                  </a:lnTo>
                                  <a:lnTo>
                                    <a:pt x="49" y="2136"/>
                                  </a:lnTo>
                                  <a:lnTo>
                                    <a:pt x="28" y="2036"/>
                                  </a:lnTo>
                                  <a:lnTo>
                                    <a:pt x="13" y="1935"/>
                                  </a:lnTo>
                                  <a:lnTo>
                                    <a:pt x="3" y="1831"/>
                                  </a:lnTo>
                                  <a:lnTo>
                                    <a:pt x="0" y="1726"/>
                                  </a:lnTo>
                                  <a:lnTo>
                                    <a:pt x="3" y="1620"/>
                                  </a:lnTo>
                                  <a:lnTo>
                                    <a:pt x="13" y="1518"/>
                                  </a:lnTo>
                                  <a:lnTo>
                                    <a:pt x="28" y="1416"/>
                                  </a:lnTo>
                                  <a:lnTo>
                                    <a:pt x="49" y="1317"/>
                                  </a:lnTo>
                                  <a:lnTo>
                                    <a:pt x="75" y="1219"/>
                                  </a:lnTo>
                                  <a:lnTo>
                                    <a:pt x="108" y="1124"/>
                                  </a:lnTo>
                                  <a:lnTo>
                                    <a:pt x="146" y="1032"/>
                                  </a:lnTo>
                                  <a:lnTo>
                                    <a:pt x="189" y="942"/>
                                  </a:lnTo>
                                  <a:lnTo>
                                    <a:pt x="236" y="855"/>
                                  </a:lnTo>
                                  <a:lnTo>
                                    <a:pt x="288" y="772"/>
                                  </a:lnTo>
                                  <a:lnTo>
                                    <a:pt x="345" y="691"/>
                                  </a:lnTo>
                                  <a:lnTo>
                                    <a:pt x="405" y="614"/>
                                  </a:lnTo>
                                  <a:lnTo>
                                    <a:pt x="471" y="542"/>
                                  </a:lnTo>
                                  <a:lnTo>
                                    <a:pt x="540" y="472"/>
                                  </a:lnTo>
                                  <a:lnTo>
                                    <a:pt x="614" y="407"/>
                                  </a:lnTo>
                                  <a:lnTo>
                                    <a:pt x="690" y="345"/>
                                  </a:lnTo>
                                  <a:lnTo>
                                    <a:pt x="771" y="288"/>
                                  </a:lnTo>
                                  <a:lnTo>
                                    <a:pt x="855" y="236"/>
                                  </a:lnTo>
                                  <a:lnTo>
                                    <a:pt x="941" y="189"/>
                                  </a:lnTo>
                                  <a:lnTo>
                                    <a:pt x="1031" y="146"/>
                                  </a:lnTo>
                                  <a:lnTo>
                                    <a:pt x="1123" y="109"/>
                                  </a:lnTo>
                                  <a:lnTo>
                                    <a:pt x="1218" y="77"/>
                                  </a:lnTo>
                                  <a:lnTo>
                                    <a:pt x="1315" y="49"/>
                                  </a:lnTo>
                                  <a:lnTo>
                                    <a:pt x="1415" y="29"/>
                                  </a:lnTo>
                                  <a:lnTo>
                                    <a:pt x="1516" y="13"/>
                                  </a:lnTo>
                                  <a:lnTo>
                                    <a:pt x="1620" y="4"/>
                                  </a:lnTo>
                                  <a:lnTo>
                                    <a:pt x="17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1FF5C200" id="Circle around LinkedIn symbol" o:spid="_x0000_s1026" style="width:25.9pt;height: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451,3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<v:path arrowok="t" o:connecttype="custom" o:connectlocs="164544,0;184385,1240;203558,4674;221968,10397;239329,18028;255544,27472;270616,38823;284161,51700;296180,65913;306672,81557;315257,98440;321839,116278;326418,135069;328802,154529;328802,174655;326418,194210;321839,213001;315257,230839;306672,247627;296180,263366;284161,277674;270616,290552;255544,301712;239329,311156;221968,318882;203558,324510;184385,327944;164544,329184;144608,327944;125435,324510;107121,318882;89760,311156;73544,301712;58568,290552;44928,277674;32909,263366;22512,247627;13927,230839;7154,213001;2671,194210;286,174655;286,154529;2671,135069;7154,116278;13927,98440;22512,81557;32909,65913;44928,51700;58568,38823;73544,27472;89760,18028;107121,10397;125435,4674;144608,1240;164544,0" o:connectangles="0,0,0,0,0,0,0,0,0,0,0,0,0,0,0,0,0,0,0,0,0,0,0,0,0,0,0,0,0,0,0,0,0,0,0,0,0,0,0,0,0,0,0,0,0,0,0,0,0,0,0,0,0,0,0"/>
                    <w10:anchorlock/>
                  </v:shape>
                </w:pict>
              </mc:Fallback>
            </mc:AlternateContent>
          </w:r>
        </w:p>
      </w:tc>
    </w:tr>
    <w:tr w:rsidR="00217980" w14:paraId="286129C2" w14:textId="77777777" w:rsidTr="00C078DA">
      <w:tc>
        <w:tcPr>
          <w:tcW w:w="2790" w:type="dxa"/>
          <w:gridSpan w:val="2"/>
          <w:tcMar>
            <w:top w:w="144" w:type="dxa"/>
            <w:left w:w="115" w:type="dxa"/>
            <w:right w:w="115" w:type="dxa"/>
          </w:tcMar>
        </w:tcPr>
        <w:p w14:paraId="3006EF37" w14:textId="51D87A58" w:rsidR="00811117" w:rsidRPr="00CA3DF1" w:rsidRDefault="002F38C4" w:rsidP="00C078DA">
          <w:pPr>
            <w:pStyle w:val="Footer"/>
            <w:jc w:val="left"/>
          </w:pPr>
          <w:sdt>
            <w:sdtPr>
              <w:rPr>
                <w:sz w:val="18"/>
                <w:szCs w:val="18"/>
              </w:rPr>
              <w:alias w:val="Enter email:"/>
              <w:tag w:val="Enter email:"/>
              <w:id w:val="-1689822732"/>
              <w:placeholder>
                <w:docPart w:val="DB6FA63103474EF4B1C71D3CD9725803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C078DA" w:rsidRPr="009D0FDF">
                <w:rPr>
                  <w:sz w:val="18"/>
                  <w:szCs w:val="18"/>
                </w:rPr>
                <w:t>LindsayRaefox@gmail.com</w:t>
              </w:r>
            </w:sdtContent>
          </w:sdt>
        </w:p>
      </w:tc>
      <w:tc>
        <w:tcPr>
          <w:tcW w:w="2466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sz w:val="18"/>
              <w:szCs w:val="18"/>
            </w:rPr>
            <w:alias w:val="Enter twitter handle:"/>
            <w:tag w:val="Enter twitter handle:"/>
            <w:id w:val="1081720897"/>
            <w:placeholder>
              <w:docPart w:val="61DCE46DC8F1412D83967111668DD644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1513DC10" w14:textId="0187F5CA" w:rsidR="00811117" w:rsidRPr="00C2098A" w:rsidRDefault="00C078DA" w:rsidP="00217980">
              <w:pPr>
                <w:pStyle w:val="Footer"/>
              </w:pPr>
              <w:r w:rsidRPr="009D0FDF">
                <w:rPr>
                  <w:sz w:val="18"/>
                  <w:szCs w:val="18"/>
                </w:rPr>
                <w:t>@Lindsayraefox</w:t>
              </w:r>
            </w:p>
          </w:sdtContent>
        </w:sdt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sz w:val="18"/>
              <w:szCs w:val="18"/>
            </w:rPr>
            <w:alias w:val="Enter telephone:"/>
            <w:tag w:val="Enter telephone:"/>
            <w:id w:val="-389655527"/>
            <w:placeholder>
              <w:docPart w:val="A2512E359934437B84EC00994B4FBCCB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35EE0570" w14:textId="48C90548" w:rsidR="00811117" w:rsidRPr="00C16C9C" w:rsidRDefault="009D0FDF" w:rsidP="00217980">
              <w:pPr>
                <w:pStyle w:val="Footer"/>
                <w:rPr>
                  <w:sz w:val="18"/>
                  <w:szCs w:val="18"/>
                </w:rPr>
              </w:pPr>
              <w:r w:rsidRPr="00C16C9C">
                <w:rPr>
                  <w:sz w:val="18"/>
                  <w:szCs w:val="18"/>
                </w:rPr>
                <w:t>952-797-3906</w:t>
              </w:r>
            </w:p>
          </w:sdtContent>
        </w:sdt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sz w:val="18"/>
              <w:szCs w:val="18"/>
            </w:rPr>
            <w:alias w:val="Enter linkedIn url:"/>
            <w:tag w:val="Enter linkedIn url:"/>
            <w:id w:val="-1529023829"/>
            <w:placeholder>
              <w:docPart w:val="F230FFDF7EFB4CF98C1AE6E39308C2F2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0753794D" w14:textId="07677FBB" w:rsidR="00811117" w:rsidRPr="00C2098A" w:rsidRDefault="006D7486" w:rsidP="00217980">
              <w:pPr>
                <w:pStyle w:val="Footer"/>
              </w:pPr>
              <w:r w:rsidRPr="00C16C9C">
                <w:rPr>
                  <w:sz w:val="18"/>
                  <w:szCs w:val="18"/>
                </w:rPr>
                <w:t>Foxmapping</w:t>
              </w:r>
            </w:p>
          </w:sdtContent>
        </w:sdt>
      </w:tc>
    </w:tr>
  </w:tbl>
  <w:p w14:paraId="328BC674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51CF12" w14:textId="77777777" w:rsidR="002F38C4" w:rsidRDefault="002F38C4" w:rsidP="00713050">
      <w:pPr>
        <w:spacing w:line="240" w:lineRule="auto"/>
      </w:pPr>
      <w:r>
        <w:separator/>
      </w:r>
    </w:p>
  </w:footnote>
  <w:footnote w:type="continuationSeparator" w:id="0">
    <w:p w14:paraId="3A715A88" w14:textId="77777777" w:rsidR="002F38C4" w:rsidRDefault="002F38C4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12A84BBC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6FEADFB6" w14:textId="7E331F7C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01F92CC9" wp14:editId="4F37CC52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15AFEBC4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Enter initials:"/>
              <w:tag w:val="Enter initials:"/>
              <w:id w:val="-1659604841"/>
              <w:placeholde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4C7CCE">
                <w:t>LV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4735AFB8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20954161" w14:textId="21DB1EE5" w:rsidR="001A5CA9" w:rsidRPr="009B3C40" w:rsidRDefault="002F38C4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placeholder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 w:rsidR="00C078DA">
                      <w:t>Lindsay Vergara</w:t>
                    </w:r>
                  </w:sdtContent>
                </w:sdt>
              </w:p>
              <w:p w14:paraId="18F9EE3F" w14:textId="0D7FA65F" w:rsidR="001A5CA9" w:rsidRDefault="002F38C4" w:rsidP="001A5CA9">
                <w:pPr>
                  <w:pStyle w:val="Heading2"/>
                  <w:outlineLvl w:val="1"/>
                </w:pPr>
                <w:sdt>
                  <w:sdtPr>
                    <w:alias w:val="Enter Profession or Industry:"/>
                    <w:tag w:val="Enter Profession or Industry:"/>
                    <w:id w:val="1972160614"/>
                    <w:placeholde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4C7CCE">
                      <w:t>Cartographer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placeholde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4C7CCE">
                      <w:t>lindsayraefox.blogspot.com</w:t>
                    </w:r>
                  </w:sdtContent>
                </w:sdt>
              </w:p>
            </w:tc>
          </w:tr>
        </w:tbl>
        <w:p w14:paraId="71A2EE99" w14:textId="77777777" w:rsidR="001A5CA9" w:rsidRPr="00F207C0" w:rsidRDefault="001A5CA9" w:rsidP="001A5CA9"/>
      </w:tc>
    </w:tr>
  </w:tbl>
  <w:p w14:paraId="5D6E315A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82D7D"/>
    <w:multiLevelType w:val="hybridMultilevel"/>
    <w:tmpl w:val="A7ACF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92095A"/>
    <w:multiLevelType w:val="hybridMultilevel"/>
    <w:tmpl w:val="DEB0A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DA4B64"/>
    <w:multiLevelType w:val="hybridMultilevel"/>
    <w:tmpl w:val="E2B82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D21DE2"/>
    <w:multiLevelType w:val="hybridMultilevel"/>
    <w:tmpl w:val="1716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7F2976"/>
    <w:multiLevelType w:val="hybridMultilevel"/>
    <w:tmpl w:val="B352F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0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CCE"/>
    <w:rsid w:val="00091382"/>
    <w:rsid w:val="000A07DA"/>
    <w:rsid w:val="000A2BFA"/>
    <w:rsid w:val="000B0619"/>
    <w:rsid w:val="000B61CA"/>
    <w:rsid w:val="000F7610"/>
    <w:rsid w:val="00114ED7"/>
    <w:rsid w:val="00140B0E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2F38C4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6104A"/>
    <w:rsid w:val="004717C5"/>
    <w:rsid w:val="004A24CC"/>
    <w:rsid w:val="004C7CCE"/>
    <w:rsid w:val="00523479"/>
    <w:rsid w:val="00543DB7"/>
    <w:rsid w:val="005729B0"/>
    <w:rsid w:val="00641630"/>
    <w:rsid w:val="00684488"/>
    <w:rsid w:val="006A3CE7"/>
    <w:rsid w:val="006A7746"/>
    <w:rsid w:val="006C4C50"/>
    <w:rsid w:val="006D7486"/>
    <w:rsid w:val="006D76B1"/>
    <w:rsid w:val="00713050"/>
    <w:rsid w:val="00741125"/>
    <w:rsid w:val="00746F7F"/>
    <w:rsid w:val="007569C1"/>
    <w:rsid w:val="00763832"/>
    <w:rsid w:val="007D2696"/>
    <w:rsid w:val="007D2FD2"/>
    <w:rsid w:val="00811117"/>
    <w:rsid w:val="00823C54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9D0FDF"/>
    <w:rsid w:val="00A42540"/>
    <w:rsid w:val="00A50939"/>
    <w:rsid w:val="00A83413"/>
    <w:rsid w:val="00AA6A40"/>
    <w:rsid w:val="00AA75F6"/>
    <w:rsid w:val="00AD00FD"/>
    <w:rsid w:val="00AF0A8E"/>
    <w:rsid w:val="00B5664D"/>
    <w:rsid w:val="00BA5B40"/>
    <w:rsid w:val="00BD0206"/>
    <w:rsid w:val="00C078DA"/>
    <w:rsid w:val="00C16C9C"/>
    <w:rsid w:val="00C2098A"/>
    <w:rsid w:val="00C5444A"/>
    <w:rsid w:val="00C612DA"/>
    <w:rsid w:val="00C7741E"/>
    <w:rsid w:val="00C875AB"/>
    <w:rsid w:val="00CA3DF1"/>
    <w:rsid w:val="00CA4581"/>
    <w:rsid w:val="00CE18D5"/>
    <w:rsid w:val="00D04109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E85E3"/>
  <w15:chartTrackingRefBased/>
  <w15:docId w15:val="{72AAF0D3-1941-4232-BB0B-50BE07015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nds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E9C216E299240F09FFA68FF4A5ED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C07DD-E464-463E-B169-457C60DA2C47}"/>
      </w:docPartPr>
      <w:docPartBody>
        <w:p w:rsidR="00000000" w:rsidRDefault="009C530A">
          <w:pPr>
            <w:pStyle w:val="0E9C216E299240F09FFA68FF4A5ED3CE"/>
          </w:pPr>
          <w:r w:rsidRPr="00906BEE">
            <w:t>YN</w:t>
          </w:r>
        </w:p>
      </w:docPartBody>
    </w:docPart>
    <w:docPart>
      <w:docPartPr>
        <w:name w:val="5932625441AC460997E8172B3E97B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B68B69-2CB0-43D6-8F88-FAA424FF4BBF}"/>
      </w:docPartPr>
      <w:docPartBody>
        <w:p w:rsidR="00000000" w:rsidRDefault="009C530A">
          <w:pPr>
            <w:pStyle w:val="5932625441AC460997E8172B3E97B1E4"/>
          </w:pPr>
          <w:r w:rsidRPr="00906BEE">
            <w:t>Objective</w:t>
          </w:r>
        </w:p>
      </w:docPartBody>
    </w:docPart>
    <w:docPart>
      <w:docPartPr>
        <w:name w:val="04BAEB7143424892B39002ADEF8A42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43D51D-48B8-421A-AD9B-46D4406DB7F9}"/>
      </w:docPartPr>
      <w:docPartBody>
        <w:p w:rsidR="00000000" w:rsidRDefault="009C530A">
          <w:pPr>
            <w:pStyle w:val="04BAEB7143424892B39002ADEF8A42FA"/>
          </w:pPr>
          <w:r w:rsidRPr="00906BEE">
            <w:t>Skills</w:t>
          </w:r>
        </w:p>
      </w:docPartBody>
    </w:docPart>
    <w:docPart>
      <w:docPartPr>
        <w:name w:val="350F49DE495C4E74BF0F4D23A16B7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451921-9623-494E-A944-D3FADD0D692E}"/>
      </w:docPartPr>
      <w:docPartBody>
        <w:p w:rsidR="00000000" w:rsidRDefault="009C530A">
          <w:pPr>
            <w:pStyle w:val="350F49DE495C4E74BF0F4D23A16B7A02"/>
          </w:pPr>
          <w:r>
            <w:t>Your name</w:t>
          </w:r>
        </w:p>
      </w:docPartBody>
    </w:docPart>
    <w:docPart>
      <w:docPartPr>
        <w:name w:val="62BEA8AFD9194425809C0F8FE3515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D3C3B-1ACC-4930-87DA-059E42C1E4C1}"/>
      </w:docPartPr>
      <w:docPartBody>
        <w:p w:rsidR="00000000" w:rsidRDefault="009C530A">
          <w:pPr>
            <w:pStyle w:val="62BEA8AFD9194425809C0F8FE3515285"/>
          </w:pPr>
          <w:r w:rsidRPr="00906BEE">
            <w:t>Profession or Industry</w:t>
          </w:r>
        </w:p>
      </w:docPartBody>
    </w:docPart>
    <w:docPart>
      <w:docPartPr>
        <w:name w:val="68105F9A7EFD4C0580E7AFFB9644F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EDFAD7-5E3D-4B9F-AC2B-5C9A60404061}"/>
      </w:docPartPr>
      <w:docPartBody>
        <w:p w:rsidR="00000000" w:rsidRDefault="009C530A">
          <w:pPr>
            <w:pStyle w:val="68105F9A7EFD4C0580E7AFFB9644FBFD"/>
          </w:pPr>
          <w:r w:rsidRPr="00906BEE">
            <w:t>Link to other online properties: Portfolio/Website/Blo</w:t>
          </w:r>
          <w:r w:rsidRPr="00906BEE">
            <w:t>g</w:t>
          </w:r>
        </w:p>
      </w:docPartBody>
    </w:docPart>
    <w:docPart>
      <w:docPartPr>
        <w:name w:val="2D0F48141FD747A592070D2DD61251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3F61CB-4F4A-47EA-8706-9056B46F29B3}"/>
      </w:docPartPr>
      <w:docPartBody>
        <w:p w:rsidR="00000000" w:rsidRDefault="009C530A">
          <w:pPr>
            <w:pStyle w:val="2D0F48141FD747A592070D2DD6125129"/>
          </w:pPr>
          <w:r w:rsidRPr="00906BEE">
            <w:t>Experience</w:t>
          </w:r>
        </w:p>
      </w:docPartBody>
    </w:docPart>
    <w:docPart>
      <w:docPartPr>
        <w:name w:val="11DBCD14B05B44E5AF8A7159AB2031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E3C36-7161-4EEF-8C55-6D83010D8272}"/>
      </w:docPartPr>
      <w:docPartBody>
        <w:p w:rsidR="00000000" w:rsidRDefault="009C530A">
          <w:pPr>
            <w:pStyle w:val="11DBCD14B05B44E5AF8A7159AB203138"/>
          </w:pPr>
          <w:r w:rsidRPr="00906BEE">
            <w:t>Education</w:t>
          </w:r>
        </w:p>
      </w:docPartBody>
    </w:docPart>
    <w:docPart>
      <w:docPartPr>
        <w:name w:val="DB6FA63103474EF4B1C71D3CD97258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BA4401-4B5E-42AF-8048-1B69BBF249AE}"/>
      </w:docPartPr>
      <w:docPartBody>
        <w:p w:rsidR="00000000" w:rsidRDefault="009C530A">
          <w:pPr>
            <w:pStyle w:val="DB6FA63103474EF4B1C71D3CD9725803"/>
          </w:pPr>
          <w:r w:rsidRPr="00906BEE">
            <w:t>School</w:t>
          </w:r>
        </w:p>
      </w:docPartBody>
    </w:docPart>
    <w:docPart>
      <w:docPartPr>
        <w:name w:val="BAA346E19BE6497685E7D6177A13EF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191AC-8E6E-450D-A0E7-45CD8CC6A4FA}"/>
      </w:docPartPr>
      <w:docPartBody>
        <w:p w:rsidR="00000000" w:rsidRDefault="009C530A">
          <w:pPr>
            <w:pStyle w:val="BAA346E19BE6497685E7D6177A13EFA3"/>
          </w:pPr>
          <w:r w:rsidRPr="00906BEE">
            <w:t>You might want to include your GPA and a summary of relevant coursework, awards, and</w:t>
          </w:r>
          <w:r w:rsidRPr="00906BEE">
            <w:t xml:space="preserve"> honors.</w:t>
          </w:r>
        </w:p>
      </w:docPartBody>
    </w:docPart>
    <w:docPart>
      <w:docPartPr>
        <w:name w:val="61DCE46DC8F1412D83967111668DD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9166D-2F2F-4590-8DF9-D6A75ACAF906}"/>
      </w:docPartPr>
      <w:docPartBody>
        <w:p w:rsidR="00000000" w:rsidRDefault="009C530A">
          <w:pPr>
            <w:pStyle w:val="61DCE46DC8F1412D83967111668DD644"/>
          </w:pPr>
          <w:r w:rsidRPr="00906BEE">
            <w:t>Degree</w:t>
          </w:r>
        </w:p>
      </w:docPartBody>
    </w:docPart>
    <w:docPart>
      <w:docPartPr>
        <w:name w:val="D7FB9083097B4FB5B485873E7796F8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007D4-2DAD-414F-9E9F-BCDD48047FEF}"/>
      </w:docPartPr>
      <w:docPartBody>
        <w:p w:rsidR="00000000" w:rsidRDefault="009C530A">
          <w:pPr>
            <w:pStyle w:val="D7FB9083097B4FB5B485873E7796F8EE"/>
          </w:pPr>
          <w:r w:rsidRPr="00906BEE">
            <w:t>Date Earned</w:t>
          </w:r>
        </w:p>
      </w:docPartBody>
    </w:docPart>
    <w:docPart>
      <w:docPartPr>
        <w:name w:val="A2512E359934437B84EC00994B4FB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50BFB0-EDC6-4CD3-9F5F-531487519AA8}"/>
      </w:docPartPr>
      <w:docPartBody>
        <w:p w:rsidR="00000000" w:rsidRDefault="009C530A">
          <w:pPr>
            <w:pStyle w:val="A2512E359934437B84EC00994B4FBCCB"/>
          </w:pPr>
          <w:r w:rsidRPr="00906BEE">
            <w:t>School</w:t>
          </w:r>
        </w:p>
      </w:docPartBody>
    </w:docPart>
    <w:docPart>
      <w:docPartPr>
        <w:name w:val="D421CA5DE7364A72A250F74D589D3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31DB5-CB63-46B7-868A-F9E88FD89686}"/>
      </w:docPartPr>
      <w:docPartBody>
        <w:p w:rsidR="00000000" w:rsidRDefault="009C530A">
          <w:pPr>
            <w:pStyle w:val="D421CA5DE7364A72A250F74D589D36EA"/>
          </w:pPr>
          <w:r w:rsidRPr="00906BEE">
            <w:t>On the Home tab of the ribbon, check out Styles to apply the formatting you need with just a click.</w:t>
          </w:r>
        </w:p>
      </w:docPartBody>
    </w:docPart>
    <w:docPart>
      <w:docPartPr>
        <w:name w:val="F230FFDF7EFB4CF98C1AE6E39308C2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58C1D8-A660-4ED7-8BB9-D884E19A4970}"/>
      </w:docPartPr>
      <w:docPartBody>
        <w:p w:rsidR="00000000" w:rsidRDefault="009C530A">
          <w:pPr>
            <w:pStyle w:val="F230FFDF7EFB4CF98C1AE6E39308C2F2"/>
          </w:pPr>
          <w:r w:rsidRPr="00906BEE">
            <w:t>Volunteer Experience or Leadership</w:t>
          </w:r>
        </w:p>
      </w:docPartBody>
    </w:docPart>
    <w:docPart>
      <w:docPartPr>
        <w:name w:val="F2759C2B858D4268A1751E0993D4FE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034C5F-7812-4EE1-B0C0-916721D2D0E4}"/>
      </w:docPartPr>
      <w:docPartBody>
        <w:p w:rsidR="00000000" w:rsidRDefault="009C530A">
          <w:pPr>
            <w:pStyle w:val="F2759C2B858D4268A1751E0993D4FE2F"/>
          </w:pPr>
          <w:r w:rsidRPr="00906BEE">
            <w:t>Did you manage a team for your club, lead a project for your favorite charity, or edit</w:t>
          </w:r>
          <w:r w:rsidRPr="00906BEE">
            <w:t xml:space="preserve">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30A"/>
    <w:rsid w:val="009C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9C216E299240F09FFA68FF4A5ED3CE">
    <w:name w:val="0E9C216E299240F09FFA68FF4A5ED3CE"/>
  </w:style>
  <w:style w:type="paragraph" w:customStyle="1" w:styleId="5932625441AC460997E8172B3E97B1E4">
    <w:name w:val="5932625441AC460997E8172B3E97B1E4"/>
  </w:style>
  <w:style w:type="paragraph" w:customStyle="1" w:styleId="78814BBCF0E84C77B51070ABEA75D265">
    <w:name w:val="78814BBCF0E84C77B51070ABEA75D265"/>
  </w:style>
  <w:style w:type="paragraph" w:customStyle="1" w:styleId="04BAEB7143424892B39002ADEF8A42FA">
    <w:name w:val="04BAEB7143424892B39002ADEF8A42FA"/>
  </w:style>
  <w:style w:type="paragraph" w:customStyle="1" w:styleId="4AD10EFA35B34F5FA2D3D56470CAD9E2">
    <w:name w:val="4AD10EFA35B34F5FA2D3D56470CAD9E2"/>
  </w:style>
  <w:style w:type="paragraph" w:customStyle="1" w:styleId="350F49DE495C4E74BF0F4D23A16B7A02">
    <w:name w:val="350F49DE495C4E74BF0F4D23A16B7A02"/>
  </w:style>
  <w:style w:type="paragraph" w:customStyle="1" w:styleId="62BEA8AFD9194425809C0F8FE3515285">
    <w:name w:val="62BEA8AFD9194425809C0F8FE3515285"/>
  </w:style>
  <w:style w:type="paragraph" w:customStyle="1" w:styleId="68105F9A7EFD4C0580E7AFFB9644FBFD">
    <w:name w:val="68105F9A7EFD4C0580E7AFFB9644FBFD"/>
  </w:style>
  <w:style w:type="paragraph" w:customStyle="1" w:styleId="2D0F48141FD747A592070D2DD6125129">
    <w:name w:val="2D0F48141FD747A592070D2DD6125129"/>
  </w:style>
  <w:style w:type="paragraph" w:customStyle="1" w:styleId="E39BB3C36A444CF59860B88A64ABE46D">
    <w:name w:val="E39BB3C36A444CF59860B88A64ABE46D"/>
  </w:style>
  <w:style w:type="paragraph" w:customStyle="1" w:styleId="F11AFC7EE2D8428684D0430912624C6B">
    <w:name w:val="F11AFC7EE2D8428684D0430912624C6B"/>
  </w:style>
  <w:style w:type="paragraph" w:customStyle="1" w:styleId="B8D24DD7F8664B23A92608544549DDBD">
    <w:name w:val="B8D24DD7F8664B23A92608544549DDBD"/>
  </w:style>
  <w:style w:type="paragraph" w:customStyle="1" w:styleId="19264B3C0D1245EFA5A32C734928E9E5">
    <w:name w:val="19264B3C0D1245EFA5A32C734928E9E5"/>
  </w:style>
  <w:style w:type="paragraph" w:customStyle="1" w:styleId="1903B7C099374D92BF5B56ACE8B466A7">
    <w:name w:val="1903B7C099374D92BF5B56ACE8B466A7"/>
  </w:style>
  <w:style w:type="paragraph" w:customStyle="1" w:styleId="DA62087E5D0A4DA69C9C84C8E71338EC">
    <w:name w:val="DA62087E5D0A4DA69C9C84C8E71338EC"/>
  </w:style>
  <w:style w:type="paragraph" w:customStyle="1" w:styleId="621D1F823AC84EA7A1FC9935268DB9DC">
    <w:name w:val="621D1F823AC84EA7A1FC9935268DB9DC"/>
  </w:style>
  <w:style w:type="paragraph" w:customStyle="1" w:styleId="37A9962AA5B24FAAB84D17C9033A6694">
    <w:name w:val="37A9962AA5B24FAAB84D17C9033A6694"/>
  </w:style>
  <w:style w:type="paragraph" w:customStyle="1" w:styleId="C9D108F5E21F4930976A4F5EB9A7F71A">
    <w:name w:val="C9D108F5E21F4930976A4F5EB9A7F71A"/>
  </w:style>
  <w:style w:type="paragraph" w:customStyle="1" w:styleId="17883DCE5CE44B34B08844A57BD515F4">
    <w:name w:val="17883DCE5CE44B34B08844A57BD515F4"/>
  </w:style>
  <w:style w:type="paragraph" w:customStyle="1" w:styleId="11DBCD14B05B44E5AF8A7159AB203138">
    <w:name w:val="11DBCD14B05B44E5AF8A7159AB203138"/>
  </w:style>
  <w:style w:type="paragraph" w:customStyle="1" w:styleId="02A7A6237CDB4CB8941F5AA02704772F">
    <w:name w:val="02A7A6237CDB4CB8941F5AA02704772F"/>
  </w:style>
  <w:style w:type="paragraph" w:customStyle="1" w:styleId="E75960BBF47C45B3BD45F51B6DF65C4E">
    <w:name w:val="E75960BBF47C45B3BD45F51B6DF65C4E"/>
  </w:style>
  <w:style w:type="paragraph" w:customStyle="1" w:styleId="DB6FA63103474EF4B1C71D3CD9725803">
    <w:name w:val="DB6FA63103474EF4B1C71D3CD9725803"/>
  </w:style>
  <w:style w:type="paragraph" w:customStyle="1" w:styleId="BAA346E19BE6497685E7D6177A13EFA3">
    <w:name w:val="BAA346E19BE6497685E7D6177A13EFA3"/>
  </w:style>
  <w:style w:type="paragraph" w:customStyle="1" w:styleId="61DCE46DC8F1412D83967111668DD644">
    <w:name w:val="61DCE46DC8F1412D83967111668DD644"/>
  </w:style>
  <w:style w:type="paragraph" w:customStyle="1" w:styleId="D7FB9083097B4FB5B485873E7796F8EE">
    <w:name w:val="D7FB9083097B4FB5B485873E7796F8EE"/>
  </w:style>
  <w:style w:type="paragraph" w:customStyle="1" w:styleId="A2512E359934437B84EC00994B4FBCCB">
    <w:name w:val="A2512E359934437B84EC00994B4FBCCB"/>
  </w:style>
  <w:style w:type="paragraph" w:customStyle="1" w:styleId="D421CA5DE7364A72A250F74D589D36EA">
    <w:name w:val="D421CA5DE7364A72A250F74D589D36EA"/>
  </w:style>
  <w:style w:type="paragraph" w:customStyle="1" w:styleId="F230FFDF7EFB4CF98C1AE6E39308C2F2">
    <w:name w:val="F230FFDF7EFB4CF98C1AE6E39308C2F2"/>
  </w:style>
  <w:style w:type="paragraph" w:customStyle="1" w:styleId="F2759C2B858D4268A1751E0993D4FE2F">
    <w:name w:val="F2759C2B858D4268A1751E0993D4FE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@Lindsayraefox</CompanyAddress>
  <CompanyPhone>952-797-3906</CompanyPhone>
  <CompanyFax>Foxmapping</CompanyFax>
  <CompanyEmail>LindsayRaefox@gmail.com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322DEE-DAA3-4381-845A-4E7E341F3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60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LV</Company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Cartographer</dc:subject>
  <dc:creator>Lindsay Vergara</dc:creator>
  <cp:keywords/>
  <dc:description>lindsayraefox.blogspot.com</dc:description>
  <cp:lastModifiedBy>Lindsay Vergara</cp:lastModifiedBy>
  <cp:revision>1</cp:revision>
  <dcterms:created xsi:type="dcterms:W3CDTF">2018-03-24T15:54:00Z</dcterms:created>
  <dcterms:modified xsi:type="dcterms:W3CDTF">2018-03-24T16:55:00Z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